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75E" w:rsidRDefault="0026711C">
      <w:pPr>
        <w:pStyle w:val="Heading1"/>
      </w:pPr>
      <w:r>
        <w:t>Group Project 2</w:t>
      </w:r>
    </w:p>
    <w:p w:rsidR="0016575E" w:rsidRDefault="0026711C" w:rsidP="0026711C">
      <w:pPr>
        <w:pStyle w:val="ListBullet"/>
      </w:pPr>
      <w:r>
        <w:t xml:space="preserve">Design Clothing Choices/Options: </w:t>
      </w:r>
    </w:p>
    <w:p w:rsidR="0026711C" w:rsidRDefault="0026711C" w:rsidP="0026711C">
      <w:pPr>
        <w:pStyle w:val="ListBullet"/>
        <w:numPr>
          <w:ilvl w:val="1"/>
          <w:numId w:val="3"/>
        </w:numPr>
      </w:pPr>
      <w:r>
        <w:t>Tops</w:t>
      </w:r>
    </w:p>
    <w:p w:rsidR="0026711C" w:rsidRDefault="0026711C" w:rsidP="0026711C">
      <w:pPr>
        <w:pStyle w:val="ListBullet"/>
        <w:numPr>
          <w:ilvl w:val="1"/>
          <w:numId w:val="3"/>
        </w:numPr>
      </w:pPr>
      <w:r>
        <w:t>Bottoms</w:t>
      </w:r>
    </w:p>
    <w:p w:rsidR="0026711C" w:rsidRDefault="0026711C" w:rsidP="0026711C">
      <w:pPr>
        <w:pStyle w:val="ListBullet"/>
        <w:numPr>
          <w:ilvl w:val="1"/>
          <w:numId w:val="3"/>
        </w:numPr>
      </w:pPr>
      <w:r>
        <w:t>Accessory</w:t>
      </w:r>
    </w:p>
    <w:p w:rsidR="0026711C" w:rsidRDefault="0026711C" w:rsidP="0026711C">
      <w:pPr>
        <w:pStyle w:val="ListBullet"/>
        <w:numPr>
          <w:ilvl w:val="1"/>
          <w:numId w:val="3"/>
        </w:numPr>
      </w:pPr>
      <w:r>
        <w:t>Shoes</w:t>
      </w:r>
    </w:p>
    <w:p w:rsidR="0026711C" w:rsidRDefault="007456C1" w:rsidP="0026711C">
      <w:pPr>
        <w:pStyle w:val="ListBullet"/>
        <w:numPr>
          <w:ilvl w:val="1"/>
          <w:numId w:val="3"/>
        </w:numPr>
      </w:pPr>
      <w:r>
        <w:t>CSS Materialize</w:t>
      </w:r>
      <w:r w:rsidR="0026711C">
        <w:t xml:space="preserve"> carousel </w:t>
      </w:r>
    </w:p>
    <w:p w:rsidR="0026711C" w:rsidRDefault="0026711C" w:rsidP="0026711C">
      <w:pPr>
        <w:pStyle w:val="ListBullet"/>
        <w:numPr>
          <w:ilvl w:val="2"/>
          <w:numId w:val="3"/>
        </w:numPr>
      </w:pPr>
      <w:r>
        <w:t>User select all their clothing choices and a button once their complete with their style</w:t>
      </w:r>
      <w:r w:rsidR="00C02389">
        <w:t xml:space="preserve">. </w:t>
      </w:r>
    </w:p>
    <w:p w:rsidR="007807B6" w:rsidRDefault="007807B6" w:rsidP="0026711C">
      <w:pPr>
        <w:pStyle w:val="ListBullet"/>
        <w:numPr>
          <w:ilvl w:val="2"/>
          <w:numId w:val="3"/>
        </w:numPr>
      </w:pPr>
      <w:r>
        <w:t xml:space="preserve">After the user completes and submit their outfit it will be organize by the following: Weekday, Weekend, </w:t>
      </w:r>
    </w:p>
    <w:p w:rsidR="007807B6" w:rsidRDefault="007807B6" w:rsidP="0026711C">
      <w:pPr>
        <w:pStyle w:val="ListBullet"/>
        <w:numPr>
          <w:ilvl w:val="2"/>
          <w:numId w:val="3"/>
        </w:numPr>
      </w:pPr>
      <w:proofErr w:type="gramStart"/>
      <w:r>
        <w:t>So</w:t>
      </w:r>
      <w:proofErr w:type="gramEnd"/>
      <w:r>
        <w:t xml:space="preserve"> and update of when the last you wore it condition. </w:t>
      </w:r>
    </w:p>
    <w:p w:rsidR="007807B6" w:rsidRDefault="00385A4D" w:rsidP="0026711C">
      <w:pPr>
        <w:pStyle w:val="ListBullet"/>
        <w:numPr>
          <w:ilvl w:val="2"/>
          <w:numId w:val="3"/>
        </w:numPr>
      </w:pPr>
      <w:r>
        <w:t xml:space="preserve">Check on each of the tops, bottoms accessory, clothing, change the </w:t>
      </w:r>
      <w:r w:rsidR="007456C1">
        <w:t>CSS</w:t>
      </w:r>
      <w:r>
        <w:t xml:space="preserve"> opacity to .3. </w:t>
      </w:r>
    </w:p>
    <w:p w:rsidR="00385A4D" w:rsidRDefault="00385A4D" w:rsidP="00385A4D">
      <w:pPr>
        <w:pStyle w:val="ListBullet"/>
        <w:numPr>
          <w:ilvl w:val="2"/>
          <w:numId w:val="3"/>
        </w:numPr>
      </w:pPr>
      <w:r>
        <w:t xml:space="preserve">After they will be the day of the or weekday to weekend wear. </w:t>
      </w:r>
    </w:p>
    <w:p w:rsidR="006F642A" w:rsidRDefault="006F642A" w:rsidP="006F642A">
      <w:pPr>
        <w:pStyle w:val="ListBullet"/>
        <w:numPr>
          <w:ilvl w:val="1"/>
          <w:numId w:val="3"/>
        </w:numPr>
      </w:pPr>
      <w:r>
        <w:t xml:space="preserve">The purpose of the app is to organize your closet. </w:t>
      </w:r>
    </w:p>
    <w:p w:rsidR="006F642A" w:rsidRDefault="007456C1" w:rsidP="007456C1">
      <w:pPr>
        <w:pStyle w:val="ListBullet"/>
      </w:pPr>
      <w:r>
        <w:t xml:space="preserve">Technology to use: </w:t>
      </w:r>
    </w:p>
    <w:p w:rsidR="007456C1" w:rsidRDefault="007456C1" w:rsidP="007456C1">
      <w:pPr>
        <w:pStyle w:val="ListBullet"/>
        <w:numPr>
          <w:ilvl w:val="1"/>
          <w:numId w:val="3"/>
        </w:numPr>
      </w:pPr>
      <w:r>
        <w:t>Node/Express</w:t>
      </w:r>
    </w:p>
    <w:p w:rsidR="007456C1" w:rsidRDefault="007456C1" w:rsidP="007456C1">
      <w:pPr>
        <w:pStyle w:val="ListBullet"/>
        <w:numPr>
          <w:ilvl w:val="1"/>
          <w:numId w:val="3"/>
        </w:numPr>
      </w:pPr>
      <w:r>
        <w:t xml:space="preserve">MySQL </w:t>
      </w:r>
    </w:p>
    <w:p w:rsidR="007456C1" w:rsidRDefault="007456C1" w:rsidP="007456C1">
      <w:pPr>
        <w:pStyle w:val="ListBullet"/>
        <w:numPr>
          <w:ilvl w:val="1"/>
          <w:numId w:val="3"/>
        </w:numPr>
      </w:pPr>
      <w:proofErr w:type="spellStart"/>
      <w:r>
        <w:t>Sequelize</w:t>
      </w:r>
      <w:proofErr w:type="spellEnd"/>
    </w:p>
    <w:p w:rsidR="007456C1" w:rsidRDefault="007456C1" w:rsidP="007456C1">
      <w:pPr>
        <w:pStyle w:val="ListBullet"/>
        <w:numPr>
          <w:ilvl w:val="1"/>
          <w:numId w:val="3"/>
        </w:numPr>
      </w:pPr>
      <w:r>
        <w:t>HTML</w:t>
      </w:r>
    </w:p>
    <w:p w:rsidR="007456C1" w:rsidRDefault="007456C1" w:rsidP="007456C1">
      <w:pPr>
        <w:pStyle w:val="ListBullet"/>
        <w:numPr>
          <w:ilvl w:val="1"/>
          <w:numId w:val="3"/>
        </w:numPr>
      </w:pPr>
      <w:proofErr w:type="spellStart"/>
      <w:r>
        <w:t>Javascript</w:t>
      </w:r>
      <w:proofErr w:type="spellEnd"/>
    </w:p>
    <w:p w:rsidR="007456C1" w:rsidRDefault="007456C1" w:rsidP="007456C1">
      <w:pPr>
        <w:pStyle w:val="ListBullet"/>
        <w:numPr>
          <w:ilvl w:val="1"/>
          <w:numId w:val="3"/>
        </w:numPr>
      </w:pPr>
      <w:proofErr w:type="spellStart"/>
      <w:r>
        <w:t>Jquery</w:t>
      </w:r>
      <w:proofErr w:type="spellEnd"/>
    </w:p>
    <w:p w:rsidR="007456C1" w:rsidRDefault="007456C1" w:rsidP="007456C1">
      <w:pPr>
        <w:pStyle w:val="ListBullet"/>
        <w:numPr>
          <w:ilvl w:val="1"/>
          <w:numId w:val="3"/>
        </w:numPr>
      </w:pPr>
      <w:r>
        <w:lastRenderedPageBreak/>
        <w:t>CSS</w:t>
      </w:r>
    </w:p>
    <w:p w:rsidR="007456C1" w:rsidRDefault="007456C1" w:rsidP="007456C1">
      <w:pPr>
        <w:pStyle w:val="ListBullet"/>
        <w:numPr>
          <w:ilvl w:val="1"/>
          <w:numId w:val="3"/>
        </w:numPr>
      </w:pPr>
      <w:r>
        <w:t xml:space="preserve">Materialize </w:t>
      </w:r>
    </w:p>
    <w:p w:rsidR="007456C1" w:rsidRDefault="007456C1" w:rsidP="007456C1">
      <w:pPr>
        <w:pStyle w:val="ListBullet"/>
        <w:numPr>
          <w:ilvl w:val="1"/>
          <w:numId w:val="3"/>
        </w:numPr>
      </w:pPr>
      <w:r>
        <w:t>Moment JS</w:t>
      </w:r>
    </w:p>
    <w:p w:rsidR="007456C1" w:rsidRDefault="007456C1" w:rsidP="007456C1">
      <w:pPr>
        <w:pStyle w:val="ListBullet"/>
        <w:numPr>
          <w:ilvl w:val="1"/>
          <w:numId w:val="3"/>
        </w:numPr>
      </w:pPr>
      <w:r>
        <w:t xml:space="preserve">API for uploading pictures. </w:t>
      </w:r>
    </w:p>
    <w:p w:rsidR="007456C1" w:rsidRDefault="006D089E" w:rsidP="007456C1">
      <w:pPr>
        <w:pStyle w:val="ListBullet"/>
        <w:numPr>
          <w:ilvl w:val="1"/>
          <w:numId w:val="3"/>
        </w:numPr>
      </w:pPr>
      <w:r>
        <w:t>Heroku</w:t>
      </w:r>
    </w:p>
    <w:p w:rsidR="006D089E" w:rsidRDefault="0030211B" w:rsidP="0030211B">
      <w:pPr>
        <w:pStyle w:val="ListBullet"/>
      </w:pPr>
      <w:r>
        <w:t xml:space="preserve">Tasks by person: </w:t>
      </w:r>
    </w:p>
    <w:p w:rsidR="0030211B" w:rsidRDefault="0030211B" w:rsidP="0030211B">
      <w:pPr>
        <w:pStyle w:val="ListBullet"/>
        <w:numPr>
          <w:ilvl w:val="1"/>
          <w:numId w:val="3"/>
        </w:numPr>
      </w:pPr>
      <w:r>
        <w:t>Natalia</w:t>
      </w:r>
      <w:r w:rsidR="00804E25">
        <w:t xml:space="preserve"> &amp; </w:t>
      </w:r>
      <w:proofErr w:type="spellStart"/>
      <w:r w:rsidR="00804E25">
        <w:t>Kisanet</w:t>
      </w:r>
      <w:proofErr w:type="spellEnd"/>
      <w:r>
        <w:t>: Uploading images to the HTML from the SQL database</w:t>
      </w:r>
    </w:p>
    <w:p w:rsidR="0030211B" w:rsidRDefault="0030211B" w:rsidP="0030211B">
      <w:pPr>
        <w:pStyle w:val="ListBullet"/>
        <w:numPr>
          <w:ilvl w:val="1"/>
          <w:numId w:val="3"/>
        </w:numPr>
      </w:pPr>
      <w:r>
        <w:t>Mark: Login and create account functionality</w:t>
      </w:r>
      <w:r w:rsidR="00A43711">
        <w:t>.</w:t>
      </w:r>
      <w:bookmarkStart w:id="0" w:name="_GoBack"/>
      <w:bookmarkEnd w:id="0"/>
    </w:p>
    <w:p w:rsidR="0030211B" w:rsidRDefault="0030211B" w:rsidP="0030211B">
      <w:pPr>
        <w:pStyle w:val="ListBullet"/>
        <w:numPr>
          <w:ilvl w:val="1"/>
          <w:numId w:val="3"/>
        </w:numPr>
      </w:pPr>
      <w:proofErr w:type="spellStart"/>
      <w:r>
        <w:t>Kisanet</w:t>
      </w:r>
      <w:proofErr w:type="spellEnd"/>
      <w:r w:rsidR="00804E25">
        <w:t xml:space="preserve"> &amp; Natalia</w:t>
      </w:r>
      <w:r>
        <w:t xml:space="preserve">: Front-end: Login/Signup and the home/dashboard: </w:t>
      </w:r>
    </w:p>
    <w:p w:rsidR="0016575E" w:rsidRDefault="00900FAD">
      <w:pPr>
        <w:pStyle w:val="Heading2"/>
      </w:pPr>
      <w:r>
        <w:t>T</w:t>
      </w:r>
      <w:r>
        <w:t xml:space="preserve">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16575E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FAD" w:rsidRDefault="00900FAD">
      <w:r>
        <w:separator/>
      </w:r>
    </w:p>
    <w:p w:rsidR="00900FAD" w:rsidRDefault="00900FAD"/>
  </w:endnote>
  <w:endnote w:type="continuationSeparator" w:id="0">
    <w:p w:rsidR="00900FAD" w:rsidRDefault="00900FAD">
      <w:r>
        <w:continuationSeparator/>
      </w:r>
    </w:p>
    <w:p w:rsidR="00900FAD" w:rsidRDefault="00900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575E" w:rsidRDefault="00900F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FAD" w:rsidRDefault="00900FAD">
      <w:r>
        <w:separator/>
      </w:r>
    </w:p>
    <w:p w:rsidR="00900FAD" w:rsidRDefault="00900FAD"/>
  </w:footnote>
  <w:footnote w:type="continuationSeparator" w:id="0">
    <w:p w:rsidR="00900FAD" w:rsidRDefault="00900FAD">
      <w:r>
        <w:continuationSeparator/>
      </w:r>
    </w:p>
    <w:p w:rsidR="00900FAD" w:rsidRDefault="00900F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1C"/>
    <w:rsid w:val="0016575E"/>
    <w:rsid w:val="0026711C"/>
    <w:rsid w:val="0030211B"/>
    <w:rsid w:val="00385A4D"/>
    <w:rsid w:val="006D089E"/>
    <w:rsid w:val="006F642A"/>
    <w:rsid w:val="007456C1"/>
    <w:rsid w:val="007807B6"/>
    <w:rsid w:val="007D5553"/>
    <w:rsid w:val="00804E25"/>
    <w:rsid w:val="00900FAD"/>
    <w:rsid w:val="00A43711"/>
    <w:rsid w:val="00B42B7F"/>
    <w:rsid w:val="00C0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7428E"/>
  <w15:chartTrackingRefBased/>
  <w15:docId w15:val="{B3E099EB-BEC8-3646-885D-012E4FF9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dirizarry/Library/Containers/com.microsoft.Word/Data/Library/Application%20Support/Microsoft/Office/16.0/DTS/en-US%7b5A3B87BD-95CF-B44B-9EC7-9934190D1C60%7d/%7bDEC1C27D-1B90-004E-AEBE-106ED37630F8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23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Irizarry</cp:lastModifiedBy>
  <cp:revision>8</cp:revision>
  <dcterms:created xsi:type="dcterms:W3CDTF">2019-08-17T15:04:00Z</dcterms:created>
  <dcterms:modified xsi:type="dcterms:W3CDTF">2019-08-17T15:46:00Z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